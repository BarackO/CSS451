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0EFC9"/>
  <w:body>
    <w:p w14:paraId="6C62F73B" w14:textId="77777777" w:rsidR="004F07B0" w:rsidRPr="004F07B0" w:rsidRDefault="004F07B0" w:rsidP="004F07B0">
      <w:pPr>
        <w:rPr>
          <w:rFonts w:ascii="Times New Roman" w:hAnsi="Times New Roman" w:cs="Times New Roman"/>
          <w:sz w:val="42"/>
          <w:szCs w:val="42"/>
        </w:rPr>
      </w:pPr>
    </w:p>
    <w:p w14:paraId="2BB37112" w14:textId="228123BB" w:rsidR="004F07B0" w:rsidRPr="004F07B0" w:rsidRDefault="00E14E4B" w:rsidP="004F07B0">
      <w:pPr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220928-</w:t>
      </w:r>
      <w:r>
        <w:rPr>
          <w:rFonts w:ascii="Times New Roman" w:hAnsi="Times New Roman" w:cs="Times New Roman" w:hint="eastAsia"/>
          <w:sz w:val="42"/>
          <w:szCs w:val="42"/>
          <w:lang w:eastAsia="zh-CN"/>
        </w:rPr>
        <w:t>CSS</w:t>
      </w:r>
      <w:r>
        <w:rPr>
          <w:rFonts w:ascii="Times New Roman" w:hAnsi="Times New Roman" w:cs="Times New Roman"/>
          <w:sz w:val="42"/>
          <w:szCs w:val="42"/>
          <w:lang w:eastAsia="zh-CN"/>
        </w:rPr>
        <w:t xml:space="preserve"> 451</w:t>
      </w:r>
    </w:p>
    <w:p w14:paraId="1E0582E7" w14:textId="77777777" w:rsidR="004F07B0" w:rsidRPr="004F07B0" w:rsidRDefault="004F07B0" w:rsidP="004F07B0">
      <w:pPr>
        <w:rPr>
          <w:rFonts w:ascii="Times New Roman" w:hAnsi="Times New Roman" w:cs="Times New Roman"/>
          <w:sz w:val="42"/>
          <w:szCs w:val="42"/>
        </w:rPr>
      </w:pPr>
    </w:p>
    <w:p w14:paraId="547B96B5" w14:textId="77777777" w:rsidR="004F07B0" w:rsidRPr="004F07B0" w:rsidRDefault="004F07B0" w:rsidP="004F07B0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4F07B0">
        <w:rPr>
          <w:rFonts w:ascii="Times New Roman" w:hAnsi="Times New Roman" w:cs="Times New Roman"/>
          <w:sz w:val="42"/>
          <w:szCs w:val="42"/>
        </w:rPr>
        <w:t>A</w:t>
      </w:r>
    </w:p>
    <w:p w14:paraId="24517FD6" w14:textId="77777777" w:rsidR="004F07B0" w:rsidRPr="004F07B0" w:rsidRDefault="004F07B0" w:rsidP="004F07B0">
      <w:pPr>
        <w:rPr>
          <w:rFonts w:ascii="Times New Roman" w:hAnsi="Times New Roman" w:cs="Times New Roman"/>
          <w:sz w:val="42"/>
          <w:szCs w:val="42"/>
        </w:rPr>
      </w:pPr>
    </w:p>
    <w:p w14:paraId="65A205AA" w14:textId="77777777" w:rsidR="004F07B0" w:rsidRPr="004F07B0" w:rsidRDefault="004F07B0" w:rsidP="004F07B0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4F07B0">
        <w:rPr>
          <w:rFonts w:ascii="Times New Roman" w:hAnsi="Times New Roman" w:cs="Times New Roman"/>
          <w:sz w:val="42"/>
          <w:szCs w:val="42"/>
        </w:rPr>
        <w:t>B</w:t>
      </w:r>
    </w:p>
    <w:p w14:paraId="13C02B32" w14:textId="77777777" w:rsidR="004F07B0" w:rsidRPr="004F07B0" w:rsidRDefault="004F07B0" w:rsidP="004F07B0">
      <w:pPr>
        <w:rPr>
          <w:rFonts w:ascii="Times New Roman" w:hAnsi="Times New Roman" w:cs="Times New Roman"/>
          <w:sz w:val="42"/>
          <w:szCs w:val="42"/>
        </w:rPr>
      </w:pPr>
    </w:p>
    <w:p w14:paraId="4E45C7DF" w14:textId="77777777" w:rsidR="00D80D7D" w:rsidRPr="004F07B0" w:rsidRDefault="00D80D7D">
      <w:pPr>
        <w:rPr>
          <w:rFonts w:ascii="Times New Roman" w:hAnsi="Times New Roman" w:cs="Times New Roman"/>
        </w:rPr>
      </w:pPr>
    </w:p>
    <w:sectPr w:rsidR="00D80D7D" w:rsidRPr="004F07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7DF8" w14:textId="77777777" w:rsidR="006A50E9" w:rsidRDefault="006A50E9" w:rsidP="004F07B0">
      <w:r>
        <w:separator/>
      </w:r>
    </w:p>
  </w:endnote>
  <w:endnote w:type="continuationSeparator" w:id="0">
    <w:p w14:paraId="4BAE02C3" w14:textId="77777777" w:rsidR="006A50E9" w:rsidRDefault="006A50E9" w:rsidP="004F0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6C88" w14:textId="77777777" w:rsidR="008C65B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1820" w14:textId="77777777" w:rsidR="008C65B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4091" w14:textId="77777777" w:rsidR="008C65B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DD4F" w14:textId="77777777" w:rsidR="006A50E9" w:rsidRDefault="006A50E9" w:rsidP="004F07B0">
      <w:r>
        <w:separator/>
      </w:r>
    </w:p>
  </w:footnote>
  <w:footnote w:type="continuationSeparator" w:id="0">
    <w:p w14:paraId="783C7EB0" w14:textId="77777777" w:rsidR="006A50E9" w:rsidRDefault="006A50E9" w:rsidP="004F0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2121" w14:textId="77777777" w:rsidR="008C65B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7CF0" w14:textId="77777777" w:rsidR="008C65B3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0C85" w14:textId="77777777" w:rsidR="008C65B3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doNotDisplayPageBoundaries/>
  <w:displayBackgroundShap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4B"/>
    <w:rsid w:val="004F07B0"/>
    <w:rsid w:val="00632D76"/>
    <w:rsid w:val="006A50E9"/>
    <w:rsid w:val="00883AFF"/>
    <w:rsid w:val="00A93AE6"/>
    <w:rsid w:val="00D80D7D"/>
    <w:rsid w:val="00E14E4B"/>
    <w:rsid w:val="00F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0328A"/>
  <w15:chartTrackingRefBased/>
  <w15:docId w15:val="{1529FD64-CC7C-9C4F-A437-DDC5344A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B0"/>
  </w:style>
  <w:style w:type="paragraph" w:styleId="Heading1">
    <w:name w:val="heading 1"/>
    <w:basedOn w:val="Normal"/>
    <w:next w:val="Normal"/>
    <w:link w:val="Heading1Char"/>
    <w:uiPriority w:val="9"/>
    <w:qFormat/>
    <w:rsid w:val="004F0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F0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7B0"/>
  </w:style>
  <w:style w:type="paragraph" w:styleId="Footer">
    <w:name w:val="footer"/>
    <w:basedOn w:val="Normal"/>
    <w:link w:val="FooterChar"/>
    <w:uiPriority w:val="99"/>
    <w:unhideWhenUsed/>
    <w:rsid w:val="004F0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ack/Desktop/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Temp.dotx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Barack Liu</cp:lastModifiedBy>
  <cp:revision>1</cp:revision>
  <dcterms:created xsi:type="dcterms:W3CDTF">2022-10-05T18:33:00Z</dcterms:created>
  <dcterms:modified xsi:type="dcterms:W3CDTF">2022-10-05T18:34:00Z</dcterms:modified>
</cp:coreProperties>
</file>